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6FC0D30" w14:textId="62501F84" w:rsidR="006C0756" w:rsidRDefault="006C0756" w:rsidP="00F92009">
      <w:pPr>
        <w:jc w:val="center"/>
        <w:rPr>
          <w:b/>
          <w:sz w:val="32"/>
          <w:szCs w:val="32"/>
        </w:rPr>
        <w:sectPr w:rsidR="006C0756" w:rsidSect="00F279A1">
          <w:footerReference w:type="even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 w:rsidRPr="00D54D2D">
        <w:rPr>
          <w:szCs w:val="21"/>
        </w:rPr>
        <w:t xml:space="preserve"> </w:t>
      </w:r>
      <w:r w:rsidR="009623AF">
        <w:rPr>
          <w:noProof/>
        </w:rPr>
        <w:pict w14:anchorId="56FC0D54">
          <v:rect id="Rectangle 2" o:spid="_x0000_s1026" style="position:absolute;left:0;text-align:left;margin-left:.8pt;margin-top:3.2pt;width:413.25pt;height:673.45pt;z-index:-1;visibility:visible;mso-position-horizontal-relative:text;mso-position-vertical-relative:text" filled="f" strokecolor="#3471b0" strokeweight="2.5pt"/>
        </w:pict>
      </w:r>
      <w:r w:rsidR="009623AF">
        <w:rPr>
          <w:noProof/>
        </w:rPr>
        <w:pict w14:anchorId="56FC0D56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7" type="#_x0000_t202" style="position:absolute;left:0;text-align:left;margin-left:75.4pt;margin-top:124.2pt;width:270.75pt;height:56.25pt;z-index:1;visibility:visible;mso-position-horizontal-relative:text;mso-position-vertical-relative:text" strokecolor="gray">
            <v:stroke dashstyle="dash"/>
            <v:textbox>
              <w:txbxContent>
                <w:p w14:paraId="56FC0D65" w14:textId="77777777" w:rsidR="006C0756" w:rsidRDefault="006C0756" w:rsidP="002A6439">
                  <w:pPr>
                    <w:jc w:val="center"/>
                    <w:rPr>
                      <w:b/>
                      <w:bCs/>
                      <w:sz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</w:rPr>
                    <w:t>信息与软件工程学院</w:t>
                  </w:r>
                </w:p>
              </w:txbxContent>
            </v:textbox>
          </v:shape>
        </w:pict>
      </w:r>
      <w:r w:rsidR="009623AF">
        <w:rPr>
          <w:noProof/>
        </w:rPr>
        <w:pict w14:anchorId="56FC0D58">
          <v:shape id="Text Box 3" o:spid="_x0000_s1029" type="#_x0000_t202" style="position:absolute;left:0;text-align:left;margin-left:27pt;margin-top:288.6pt;width:413.15pt;height:373.8pt;z-index:3;visibility:visible;mso-position-horizontal-relative:text;mso-position-vertical-relative:text" filled="f" stroked="f">
            <v:textbox>
              <w:txbxContent>
                <w:p w14:paraId="56FC0D68" w14:textId="77777777" w:rsidR="006C0756" w:rsidRDefault="006C0756" w:rsidP="008410F8">
                  <w:pPr>
                    <w:spacing w:line="1000" w:lineRule="exact"/>
                    <w:ind w:firstLineChars="146" w:firstLine="467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学</w:t>
                  </w:r>
                  <w:r>
                    <w:rPr>
                      <w:sz w:val="32"/>
                    </w:rPr>
                    <w:t xml:space="preserve">    </w:t>
                  </w:r>
                  <w:r>
                    <w:rPr>
                      <w:rFonts w:hint="eastAsia"/>
                      <w:sz w:val="32"/>
                    </w:rPr>
                    <w:t>号：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56FC0D69" w14:textId="77777777" w:rsidR="006C0756" w:rsidRDefault="006C0756" w:rsidP="008410F8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姓</w:t>
                  </w:r>
                  <w:r>
                    <w:rPr>
                      <w:sz w:val="32"/>
                    </w:rPr>
                    <w:t xml:space="preserve">    </w:t>
                  </w:r>
                  <w:r>
                    <w:rPr>
                      <w:rFonts w:hint="eastAsia"/>
                      <w:sz w:val="32"/>
                    </w:rPr>
                    <w:t>名：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56FC0D6A" w14:textId="77777777" w:rsidR="006C0756" w:rsidRPr="0041787E" w:rsidRDefault="006C0756" w:rsidP="008410F8">
                  <w:pPr>
                    <w:spacing w:line="1000" w:lineRule="exact"/>
                    <w:ind w:firstLineChars="147" w:firstLine="470"/>
                    <w:rPr>
                      <w:sz w:val="32"/>
                    </w:rPr>
                  </w:pPr>
                  <w:r w:rsidRPr="0041787E">
                    <w:rPr>
                      <w:rFonts w:hint="eastAsia"/>
                      <w:sz w:val="32"/>
                    </w:rPr>
                    <w:t>专业方向：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56FC0D6B" w14:textId="77777777" w:rsidR="006C0756" w:rsidRDefault="006C0756" w:rsidP="008410F8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企业名称：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56FC0D6C" w14:textId="54105669" w:rsidR="006C0756" w:rsidRPr="004D172C" w:rsidRDefault="009F0761" w:rsidP="008410F8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实习岗位</w:t>
                  </w:r>
                  <w:r w:rsidR="006C0756">
                    <w:rPr>
                      <w:rFonts w:hint="eastAsia"/>
                      <w:sz w:val="32"/>
                    </w:rPr>
                    <w:t>名称</w:t>
                  </w:r>
                  <w:r w:rsidR="006C0756" w:rsidRPr="004D172C">
                    <w:rPr>
                      <w:rFonts w:hint="eastAsia"/>
                      <w:sz w:val="32"/>
                    </w:rPr>
                    <w:t>：</w:t>
                  </w:r>
                  <w:r w:rsidR="006C0756">
                    <w:rPr>
                      <w:sz w:val="32"/>
                      <w:u w:val="single"/>
                    </w:rPr>
                    <w:tab/>
                  </w:r>
                  <w:r w:rsidR="006C0756">
                    <w:rPr>
                      <w:sz w:val="32"/>
                      <w:u w:val="single"/>
                    </w:rPr>
                    <w:tab/>
                  </w:r>
                  <w:r w:rsidR="006C0756">
                    <w:rPr>
                      <w:sz w:val="32"/>
                      <w:u w:val="single"/>
                    </w:rPr>
                    <w:tab/>
                  </w:r>
                  <w:r w:rsidR="006C0756">
                    <w:rPr>
                      <w:sz w:val="32"/>
                      <w:u w:val="single"/>
                    </w:rPr>
                    <w:tab/>
                  </w:r>
                  <w:r w:rsidR="006C0756">
                    <w:rPr>
                      <w:sz w:val="32"/>
                      <w:u w:val="single"/>
                    </w:rPr>
                    <w:tab/>
                  </w:r>
                  <w:r w:rsidR="006C0756">
                    <w:rPr>
                      <w:sz w:val="32"/>
                      <w:u w:val="single"/>
                    </w:rPr>
                    <w:tab/>
                  </w:r>
                  <w:r w:rsidR="006C0756">
                    <w:rPr>
                      <w:sz w:val="32"/>
                      <w:u w:val="single"/>
                    </w:rPr>
                    <w:tab/>
                  </w:r>
                  <w:r w:rsidR="006C0756">
                    <w:rPr>
                      <w:sz w:val="32"/>
                      <w:u w:val="single"/>
                    </w:rPr>
                    <w:tab/>
                  </w:r>
                </w:p>
                <w:p w14:paraId="56FC0D6D" w14:textId="78E2E626" w:rsidR="006C0756" w:rsidRPr="004D172C" w:rsidRDefault="006C0756" w:rsidP="008410F8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 w:rsidRPr="004D172C">
                    <w:rPr>
                      <w:rFonts w:hint="eastAsia"/>
                      <w:sz w:val="32"/>
                    </w:rPr>
                    <w:t>企业指导教师：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56FC0D6E" w14:textId="77777777" w:rsidR="006C0756" w:rsidRDefault="006C0756" w:rsidP="008410F8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 w:rsidRPr="004D172C">
                    <w:rPr>
                      <w:rFonts w:hint="eastAsia"/>
                      <w:sz w:val="32"/>
                    </w:rPr>
                    <w:t>院内代管教师：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56FC0D6F" w14:textId="77777777" w:rsidR="006C0756" w:rsidRDefault="006C0756" w:rsidP="008410F8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</w:p>
                <w:p w14:paraId="56FC0D70" w14:textId="77777777" w:rsidR="006C0756" w:rsidRDefault="006C0756" w:rsidP="008410F8">
                  <w:pPr>
                    <w:spacing w:line="1000" w:lineRule="exact"/>
                    <w:ind w:firstLineChars="131" w:firstLine="275"/>
                  </w:pPr>
                </w:p>
              </w:txbxContent>
            </v:textbox>
          </v:shape>
        </w:pict>
      </w:r>
      <w:r w:rsidR="009623AF">
        <w:rPr>
          <w:noProof/>
        </w:rPr>
        <w:pict w14:anchorId="56FC0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1" type="#_x0000_t75" style="width:142.55pt;height:105.6pt;visibility:visible">
            <v:imagedata r:id="rId9" o:title=""/>
          </v:shape>
        </w:pict>
      </w:r>
    </w:p>
    <w:p w14:paraId="56FC0D31" w14:textId="36D5F7FA" w:rsidR="006C0756" w:rsidRDefault="009623AF" w:rsidP="00C620BC">
      <w:pPr>
        <w:pStyle w:val="11"/>
        <w:spacing w:before="156" w:after="156"/>
        <w:jc w:val="both"/>
        <w:rPr>
          <w:rFonts w:hint="eastAsia"/>
        </w:rPr>
        <w:sectPr w:rsidR="006C0756" w:rsidSect="00597EB6">
          <w:headerReference w:type="default" r:id="rId10"/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bookmarkStart w:id="0" w:name="_GoBack"/>
      <w:bookmarkEnd w:id="0"/>
      <w:r>
        <w:rPr>
          <w:noProof/>
          <w:sz w:val="21"/>
          <w:szCs w:val="22"/>
        </w:rPr>
        <w:lastRenderedPageBreak/>
        <w:pict w14:anchorId="56FC0D57">
          <v:shape id="Text Box 4" o:spid="_x0000_s1028" type="#_x0000_t202" style="position:absolute;left:0;text-align:left;margin-left:28.1pt;margin-top:78pt;width:372.75pt;height:128.65pt;z-index:2;visibility:visible;mso-position-horizontal-relative:text;mso-position-vertical-relative:text" filled="f" stroked="f">
            <v:textbox style="mso-next-textbox:#Text Box 4">
              <w:txbxContent>
                <w:p w14:paraId="56FC0D67" w14:textId="79720AC2" w:rsidR="006C0756" w:rsidRPr="00B6124D" w:rsidRDefault="00551CFE" w:rsidP="002A6439">
                  <w:pPr>
                    <w:jc w:val="center"/>
                    <w:rPr>
                      <w:sz w:val="56"/>
                      <w:szCs w:val="72"/>
                    </w:rPr>
                  </w:pPr>
                  <w:r>
                    <w:rPr>
                      <w:rFonts w:eastAsia="黑体" w:hint="eastAsia"/>
                      <w:b/>
                      <w:sz w:val="56"/>
                      <w:szCs w:val="72"/>
                    </w:rPr>
                    <w:t>企业实习</w:t>
                  </w:r>
                  <w:r w:rsidR="008F0E0D">
                    <w:rPr>
                      <w:rFonts w:eastAsia="黑体" w:hint="eastAsia"/>
                      <w:b/>
                      <w:sz w:val="56"/>
                      <w:szCs w:val="72"/>
                    </w:rPr>
                    <w:t>总结</w:t>
                  </w:r>
                  <w:r w:rsidR="006C0756" w:rsidRPr="00B6124D">
                    <w:rPr>
                      <w:rFonts w:eastAsia="黑体" w:hint="eastAsia"/>
                      <w:b/>
                      <w:sz w:val="56"/>
                      <w:szCs w:val="72"/>
                    </w:rPr>
                    <w:t>报告</w:t>
                  </w:r>
                </w:p>
              </w:txbxContent>
            </v:textbox>
          </v:shape>
        </w:pict>
      </w:r>
    </w:p>
    <w:p w14:paraId="56FC0D53" w14:textId="32CF63D3" w:rsidR="006C0756" w:rsidRPr="007C73D6" w:rsidRDefault="006C0756" w:rsidP="00C620BC">
      <w:pPr>
        <w:tabs>
          <w:tab w:val="left" w:pos="567"/>
        </w:tabs>
        <w:spacing w:line="400" w:lineRule="exact"/>
        <w:rPr>
          <w:rFonts w:hint="eastAsia"/>
          <w:szCs w:val="21"/>
        </w:rPr>
      </w:pPr>
    </w:p>
    <w:sectPr w:rsidR="006C0756" w:rsidRPr="007C73D6" w:rsidSect="00FC3B65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6ED02" w14:textId="77777777" w:rsidR="009623AF" w:rsidRDefault="009623AF" w:rsidP="004F5F76">
      <w:r>
        <w:separator/>
      </w:r>
    </w:p>
  </w:endnote>
  <w:endnote w:type="continuationSeparator" w:id="0">
    <w:p w14:paraId="36B0F012" w14:textId="77777777" w:rsidR="009623AF" w:rsidRDefault="009623AF" w:rsidP="004F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C0D5E" w14:textId="77777777" w:rsidR="006C0756" w:rsidRDefault="006C0756" w:rsidP="00F279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6FC0D5F" w14:textId="77777777" w:rsidR="006C0756" w:rsidRDefault="006C0756" w:rsidP="00C20CA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C0D60" w14:textId="77777777" w:rsidR="006C0756" w:rsidRDefault="006C0756" w:rsidP="00F279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56FC0D61" w14:textId="77777777" w:rsidR="006C0756" w:rsidRDefault="006C0756" w:rsidP="00C20CA9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C0D63" w14:textId="7814B8B9" w:rsidR="006C0756" w:rsidRDefault="006C0756" w:rsidP="00597EB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620BC">
      <w:rPr>
        <w:rStyle w:val="a8"/>
        <w:noProof/>
      </w:rPr>
      <w:t>1</w:t>
    </w:r>
    <w:r>
      <w:rPr>
        <w:rStyle w:val="a8"/>
      </w:rPr>
      <w:fldChar w:fldCharType="end"/>
    </w:r>
  </w:p>
  <w:p w14:paraId="56FC0D64" w14:textId="77777777" w:rsidR="006C0756" w:rsidRDefault="006C0756" w:rsidP="00217E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D11FE" w14:textId="77777777" w:rsidR="009623AF" w:rsidRDefault="009623AF" w:rsidP="004F5F76">
      <w:r>
        <w:separator/>
      </w:r>
    </w:p>
  </w:footnote>
  <w:footnote w:type="continuationSeparator" w:id="0">
    <w:p w14:paraId="1AA8B5E5" w14:textId="77777777" w:rsidR="009623AF" w:rsidRDefault="009623AF" w:rsidP="004F5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C0D62" w14:textId="77777777" w:rsidR="006C0756" w:rsidRDefault="006C0756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 w15:restartNumberingAfterBreak="0">
    <w:nsid w:val="08AB2C43"/>
    <w:multiLevelType w:val="multilevel"/>
    <w:tmpl w:val="8BD2635E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3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289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CE8"/>
    <w:rsid w:val="000033CF"/>
    <w:rsid w:val="000047CA"/>
    <w:rsid w:val="00005420"/>
    <w:rsid w:val="00006AB7"/>
    <w:rsid w:val="00013E57"/>
    <w:rsid w:val="000160A3"/>
    <w:rsid w:val="000202C7"/>
    <w:rsid w:val="00021327"/>
    <w:rsid w:val="00021CC1"/>
    <w:rsid w:val="00025F22"/>
    <w:rsid w:val="00033C42"/>
    <w:rsid w:val="00041F61"/>
    <w:rsid w:val="00044BC9"/>
    <w:rsid w:val="00045407"/>
    <w:rsid w:val="0004595E"/>
    <w:rsid w:val="00047090"/>
    <w:rsid w:val="00052700"/>
    <w:rsid w:val="00057D08"/>
    <w:rsid w:val="00060F20"/>
    <w:rsid w:val="0006655C"/>
    <w:rsid w:val="00070A4A"/>
    <w:rsid w:val="00072407"/>
    <w:rsid w:val="00072E52"/>
    <w:rsid w:val="000763DD"/>
    <w:rsid w:val="000813B7"/>
    <w:rsid w:val="00081454"/>
    <w:rsid w:val="00091BA9"/>
    <w:rsid w:val="00092D1E"/>
    <w:rsid w:val="000942BB"/>
    <w:rsid w:val="000A6593"/>
    <w:rsid w:val="000B1811"/>
    <w:rsid w:val="000B2B1D"/>
    <w:rsid w:val="000B3818"/>
    <w:rsid w:val="000B3E76"/>
    <w:rsid w:val="000B4C87"/>
    <w:rsid w:val="000C3596"/>
    <w:rsid w:val="000C5B75"/>
    <w:rsid w:val="000C642F"/>
    <w:rsid w:val="000D4968"/>
    <w:rsid w:val="000D5DD6"/>
    <w:rsid w:val="000E5457"/>
    <w:rsid w:val="000E6451"/>
    <w:rsid w:val="000E726D"/>
    <w:rsid w:val="000F6E73"/>
    <w:rsid w:val="00102391"/>
    <w:rsid w:val="00103DA6"/>
    <w:rsid w:val="00106133"/>
    <w:rsid w:val="00113B9A"/>
    <w:rsid w:val="001205BF"/>
    <w:rsid w:val="001211E6"/>
    <w:rsid w:val="00122EFE"/>
    <w:rsid w:val="00122F9E"/>
    <w:rsid w:val="00140993"/>
    <w:rsid w:val="001427CF"/>
    <w:rsid w:val="00143635"/>
    <w:rsid w:val="00153F9E"/>
    <w:rsid w:val="00156ED0"/>
    <w:rsid w:val="00157DAA"/>
    <w:rsid w:val="0016363C"/>
    <w:rsid w:val="00167226"/>
    <w:rsid w:val="00172A27"/>
    <w:rsid w:val="001755A8"/>
    <w:rsid w:val="0018065F"/>
    <w:rsid w:val="00180861"/>
    <w:rsid w:val="00191B64"/>
    <w:rsid w:val="00191F3D"/>
    <w:rsid w:val="00192A0A"/>
    <w:rsid w:val="001A06E2"/>
    <w:rsid w:val="001A0C82"/>
    <w:rsid w:val="001A27A1"/>
    <w:rsid w:val="001B46C4"/>
    <w:rsid w:val="001B7547"/>
    <w:rsid w:val="001C004B"/>
    <w:rsid w:val="001C5D04"/>
    <w:rsid w:val="001C5FBB"/>
    <w:rsid w:val="001C7931"/>
    <w:rsid w:val="001D0A34"/>
    <w:rsid w:val="001D0CD8"/>
    <w:rsid w:val="001D1537"/>
    <w:rsid w:val="001D4C73"/>
    <w:rsid w:val="001E1662"/>
    <w:rsid w:val="001E6DDD"/>
    <w:rsid w:val="001F1A27"/>
    <w:rsid w:val="001F6BB5"/>
    <w:rsid w:val="00200D7F"/>
    <w:rsid w:val="00210749"/>
    <w:rsid w:val="002132C9"/>
    <w:rsid w:val="00214696"/>
    <w:rsid w:val="00217E9D"/>
    <w:rsid w:val="00221686"/>
    <w:rsid w:val="0022329A"/>
    <w:rsid w:val="00231848"/>
    <w:rsid w:val="00233DF5"/>
    <w:rsid w:val="0023513F"/>
    <w:rsid w:val="0024018C"/>
    <w:rsid w:val="0024138E"/>
    <w:rsid w:val="00243690"/>
    <w:rsid w:val="00243B2B"/>
    <w:rsid w:val="002475A5"/>
    <w:rsid w:val="00247ED7"/>
    <w:rsid w:val="002602A3"/>
    <w:rsid w:val="0026302C"/>
    <w:rsid w:val="002672DB"/>
    <w:rsid w:val="002758CE"/>
    <w:rsid w:val="00277420"/>
    <w:rsid w:val="002855DE"/>
    <w:rsid w:val="002927A5"/>
    <w:rsid w:val="00296C7B"/>
    <w:rsid w:val="002A6439"/>
    <w:rsid w:val="002B1E94"/>
    <w:rsid w:val="002B76B6"/>
    <w:rsid w:val="002C57E6"/>
    <w:rsid w:val="002C690E"/>
    <w:rsid w:val="002C7CDA"/>
    <w:rsid w:val="002D3867"/>
    <w:rsid w:val="002E1E81"/>
    <w:rsid w:val="002F046C"/>
    <w:rsid w:val="002F4A48"/>
    <w:rsid w:val="003041EA"/>
    <w:rsid w:val="00306EEC"/>
    <w:rsid w:val="003110F1"/>
    <w:rsid w:val="003214C4"/>
    <w:rsid w:val="0032548E"/>
    <w:rsid w:val="00325AAC"/>
    <w:rsid w:val="00327B54"/>
    <w:rsid w:val="00336EF8"/>
    <w:rsid w:val="003400FD"/>
    <w:rsid w:val="0034151C"/>
    <w:rsid w:val="0034333C"/>
    <w:rsid w:val="003439F3"/>
    <w:rsid w:val="00343E0F"/>
    <w:rsid w:val="00346C50"/>
    <w:rsid w:val="00352390"/>
    <w:rsid w:val="00353F83"/>
    <w:rsid w:val="00355198"/>
    <w:rsid w:val="00357823"/>
    <w:rsid w:val="003642F4"/>
    <w:rsid w:val="00365AF4"/>
    <w:rsid w:val="00365FE9"/>
    <w:rsid w:val="00376097"/>
    <w:rsid w:val="00377BBB"/>
    <w:rsid w:val="00380694"/>
    <w:rsid w:val="003824CF"/>
    <w:rsid w:val="003865BA"/>
    <w:rsid w:val="00391571"/>
    <w:rsid w:val="003921AC"/>
    <w:rsid w:val="003A1CAA"/>
    <w:rsid w:val="003A3E02"/>
    <w:rsid w:val="003A4433"/>
    <w:rsid w:val="003A55DF"/>
    <w:rsid w:val="003A5A8B"/>
    <w:rsid w:val="003B43AC"/>
    <w:rsid w:val="003B4EBC"/>
    <w:rsid w:val="003C59C0"/>
    <w:rsid w:val="003C5DAE"/>
    <w:rsid w:val="003D2D8C"/>
    <w:rsid w:val="003D7A43"/>
    <w:rsid w:val="003E3CAD"/>
    <w:rsid w:val="00405A94"/>
    <w:rsid w:val="00407D6B"/>
    <w:rsid w:val="00410548"/>
    <w:rsid w:val="00413AE7"/>
    <w:rsid w:val="00416CEA"/>
    <w:rsid w:val="0041787E"/>
    <w:rsid w:val="00423FA0"/>
    <w:rsid w:val="00425031"/>
    <w:rsid w:val="0042748F"/>
    <w:rsid w:val="00431A82"/>
    <w:rsid w:val="00434266"/>
    <w:rsid w:val="004539AC"/>
    <w:rsid w:val="0045516A"/>
    <w:rsid w:val="00461318"/>
    <w:rsid w:val="004614FF"/>
    <w:rsid w:val="00467D5C"/>
    <w:rsid w:val="00471BC0"/>
    <w:rsid w:val="0047232F"/>
    <w:rsid w:val="004726B9"/>
    <w:rsid w:val="004760B6"/>
    <w:rsid w:val="00476F0C"/>
    <w:rsid w:val="00481AF6"/>
    <w:rsid w:val="00490D21"/>
    <w:rsid w:val="00492B60"/>
    <w:rsid w:val="004969CC"/>
    <w:rsid w:val="004A1B24"/>
    <w:rsid w:val="004C0E56"/>
    <w:rsid w:val="004C2DA3"/>
    <w:rsid w:val="004D172C"/>
    <w:rsid w:val="004D2523"/>
    <w:rsid w:val="004E63B3"/>
    <w:rsid w:val="004F4964"/>
    <w:rsid w:val="004F5F76"/>
    <w:rsid w:val="005032BD"/>
    <w:rsid w:val="00520177"/>
    <w:rsid w:val="00533E12"/>
    <w:rsid w:val="0054172E"/>
    <w:rsid w:val="00546E48"/>
    <w:rsid w:val="00550EF2"/>
    <w:rsid w:val="00551CFE"/>
    <w:rsid w:val="00553AEC"/>
    <w:rsid w:val="00554B6F"/>
    <w:rsid w:val="005570DF"/>
    <w:rsid w:val="00560B0B"/>
    <w:rsid w:val="00563F5C"/>
    <w:rsid w:val="00565100"/>
    <w:rsid w:val="005664FA"/>
    <w:rsid w:val="0056704E"/>
    <w:rsid w:val="0057518C"/>
    <w:rsid w:val="0058361A"/>
    <w:rsid w:val="0059101E"/>
    <w:rsid w:val="005922DF"/>
    <w:rsid w:val="00593AB9"/>
    <w:rsid w:val="00597EB6"/>
    <w:rsid w:val="005A2685"/>
    <w:rsid w:val="005A5AD2"/>
    <w:rsid w:val="005C11D3"/>
    <w:rsid w:val="005C1C12"/>
    <w:rsid w:val="005C3D41"/>
    <w:rsid w:val="00600BC1"/>
    <w:rsid w:val="00602AEC"/>
    <w:rsid w:val="00604535"/>
    <w:rsid w:val="0061368C"/>
    <w:rsid w:val="00615F7B"/>
    <w:rsid w:val="006173FF"/>
    <w:rsid w:val="006220A1"/>
    <w:rsid w:val="006239D6"/>
    <w:rsid w:val="006259BB"/>
    <w:rsid w:val="00631BE1"/>
    <w:rsid w:val="00632088"/>
    <w:rsid w:val="006337E1"/>
    <w:rsid w:val="00634B17"/>
    <w:rsid w:val="00637B90"/>
    <w:rsid w:val="00637CC7"/>
    <w:rsid w:val="00651DD8"/>
    <w:rsid w:val="00653A44"/>
    <w:rsid w:val="00656102"/>
    <w:rsid w:val="00667729"/>
    <w:rsid w:val="0067307D"/>
    <w:rsid w:val="006744DA"/>
    <w:rsid w:val="00675F8F"/>
    <w:rsid w:val="00681F96"/>
    <w:rsid w:val="00684CBD"/>
    <w:rsid w:val="00687B75"/>
    <w:rsid w:val="00687ECB"/>
    <w:rsid w:val="00691ED1"/>
    <w:rsid w:val="00694121"/>
    <w:rsid w:val="006A2781"/>
    <w:rsid w:val="006A5AA3"/>
    <w:rsid w:val="006B53F6"/>
    <w:rsid w:val="006B7FD0"/>
    <w:rsid w:val="006C0756"/>
    <w:rsid w:val="006C0CBD"/>
    <w:rsid w:val="006C460C"/>
    <w:rsid w:val="006C6D52"/>
    <w:rsid w:val="006D1183"/>
    <w:rsid w:val="006E1854"/>
    <w:rsid w:val="006E4B03"/>
    <w:rsid w:val="006E5BF6"/>
    <w:rsid w:val="006F2456"/>
    <w:rsid w:val="006F25B4"/>
    <w:rsid w:val="006F501C"/>
    <w:rsid w:val="00707D39"/>
    <w:rsid w:val="007112BC"/>
    <w:rsid w:val="00715B1C"/>
    <w:rsid w:val="00717AD0"/>
    <w:rsid w:val="00721AEF"/>
    <w:rsid w:val="00732C6C"/>
    <w:rsid w:val="00735B28"/>
    <w:rsid w:val="00735DC1"/>
    <w:rsid w:val="00737E80"/>
    <w:rsid w:val="0074007D"/>
    <w:rsid w:val="00744214"/>
    <w:rsid w:val="00760760"/>
    <w:rsid w:val="00762D1E"/>
    <w:rsid w:val="00767BB5"/>
    <w:rsid w:val="007708BD"/>
    <w:rsid w:val="00776273"/>
    <w:rsid w:val="00777A65"/>
    <w:rsid w:val="0078246D"/>
    <w:rsid w:val="00792BC1"/>
    <w:rsid w:val="007949F6"/>
    <w:rsid w:val="007974E3"/>
    <w:rsid w:val="007A2454"/>
    <w:rsid w:val="007A5DEE"/>
    <w:rsid w:val="007B42D6"/>
    <w:rsid w:val="007B53D8"/>
    <w:rsid w:val="007C098F"/>
    <w:rsid w:val="007C14FC"/>
    <w:rsid w:val="007C36E1"/>
    <w:rsid w:val="007C3B41"/>
    <w:rsid w:val="007C73D6"/>
    <w:rsid w:val="007E12CD"/>
    <w:rsid w:val="007E2778"/>
    <w:rsid w:val="007E4071"/>
    <w:rsid w:val="007E54A7"/>
    <w:rsid w:val="007F15DC"/>
    <w:rsid w:val="007F161C"/>
    <w:rsid w:val="007F1C45"/>
    <w:rsid w:val="007F3010"/>
    <w:rsid w:val="00800463"/>
    <w:rsid w:val="00801D94"/>
    <w:rsid w:val="00805491"/>
    <w:rsid w:val="008056E2"/>
    <w:rsid w:val="00811059"/>
    <w:rsid w:val="00816266"/>
    <w:rsid w:val="0082106E"/>
    <w:rsid w:val="00821887"/>
    <w:rsid w:val="008246B1"/>
    <w:rsid w:val="008254F5"/>
    <w:rsid w:val="00830EBD"/>
    <w:rsid w:val="00834C91"/>
    <w:rsid w:val="00836599"/>
    <w:rsid w:val="0083690E"/>
    <w:rsid w:val="008378F9"/>
    <w:rsid w:val="008410F8"/>
    <w:rsid w:val="00842DD4"/>
    <w:rsid w:val="0084521C"/>
    <w:rsid w:val="0085031B"/>
    <w:rsid w:val="008571EB"/>
    <w:rsid w:val="00862DA6"/>
    <w:rsid w:val="008639D6"/>
    <w:rsid w:val="0087673F"/>
    <w:rsid w:val="008845C6"/>
    <w:rsid w:val="008863A4"/>
    <w:rsid w:val="008863D9"/>
    <w:rsid w:val="00892906"/>
    <w:rsid w:val="00892C79"/>
    <w:rsid w:val="008973C3"/>
    <w:rsid w:val="008A12C4"/>
    <w:rsid w:val="008A37F7"/>
    <w:rsid w:val="008A4DD9"/>
    <w:rsid w:val="008A50FF"/>
    <w:rsid w:val="008B2B63"/>
    <w:rsid w:val="008B33C8"/>
    <w:rsid w:val="008D04CE"/>
    <w:rsid w:val="008D2591"/>
    <w:rsid w:val="008D3F22"/>
    <w:rsid w:val="008D654F"/>
    <w:rsid w:val="008E5285"/>
    <w:rsid w:val="008E60AE"/>
    <w:rsid w:val="008E6EE7"/>
    <w:rsid w:val="008E6F23"/>
    <w:rsid w:val="008E7706"/>
    <w:rsid w:val="008F0E0D"/>
    <w:rsid w:val="008F2458"/>
    <w:rsid w:val="008F2FB5"/>
    <w:rsid w:val="008F4269"/>
    <w:rsid w:val="009243AC"/>
    <w:rsid w:val="00936315"/>
    <w:rsid w:val="00942105"/>
    <w:rsid w:val="00950D4F"/>
    <w:rsid w:val="00951198"/>
    <w:rsid w:val="00961136"/>
    <w:rsid w:val="00961670"/>
    <w:rsid w:val="009623AF"/>
    <w:rsid w:val="00967D6D"/>
    <w:rsid w:val="00970B3D"/>
    <w:rsid w:val="00975D3F"/>
    <w:rsid w:val="00993B1A"/>
    <w:rsid w:val="00994A51"/>
    <w:rsid w:val="009A2FC4"/>
    <w:rsid w:val="009A3BA1"/>
    <w:rsid w:val="009A60CC"/>
    <w:rsid w:val="009B1DDD"/>
    <w:rsid w:val="009C4D63"/>
    <w:rsid w:val="009D12A9"/>
    <w:rsid w:val="009D3D0F"/>
    <w:rsid w:val="009D4C58"/>
    <w:rsid w:val="009F0761"/>
    <w:rsid w:val="009F33A0"/>
    <w:rsid w:val="00A0419B"/>
    <w:rsid w:val="00A15279"/>
    <w:rsid w:val="00A160D1"/>
    <w:rsid w:val="00A363AE"/>
    <w:rsid w:val="00A5047C"/>
    <w:rsid w:val="00A51252"/>
    <w:rsid w:val="00A5628A"/>
    <w:rsid w:val="00A66274"/>
    <w:rsid w:val="00A723A1"/>
    <w:rsid w:val="00A725EF"/>
    <w:rsid w:val="00A74515"/>
    <w:rsid w:val="00A74C1C"/>
    <w:rsid w:val="00A83C04"/>
    <w:rsid w:val="00A938F5"/>
    <w:rsid w:val="00A94CC7"/>
    <w:rsid w:val="00A961E4"/>
    <w:rsid w:val="00AA16BC"/>
    <w:rsid w:val="00AA796A"/>
    <w:rsid w:val="00AB1B06"/>
    <w:rsid w:val="00AB66BA"/>
    <w:rsid w:val="00AC10CB"/>
    <w:rsid w:val="00AE2EC9"/>
    <w:rsid w:val="00AF117A"/>
    <w:rsid w:val="00AF19B4"/>
    <w:rsid w:val="00AF2DAB"/>
    <w:rsid w:val="00AF3C07"/>
    <w:rsid w:val="00B000A0"/>
    <w:rsid w:val="00B0538F"/>
    <w:rsid w:val="00B05D6A"/>
    <w:rsid w:val="00B06380"/>
    <w:rsid w:val="00B144DD"/>
    <w:rsid w:val="00B163EB"/>
    <w:rsid w:val="00B16A76"/>
    <w:rsid w:val="00B17C34"/>
    <w:rsid w:val="00B31892"/>
    <w:rsid w:val="00B414A8"/>
    <w:rsid w:val="00B41A4F"/>
    <w:rsid w:val="00B43EF1"/>
    <w:rsid w:val="00B4699A"/>
    <w:rsid w:val="00B46C9D"/>
    <w:rsid w:val="00B46F01"/>
    <w:rsid w:val="00B5400E"/>
    <w:rsid w:val="00B54C4D"/>
    <w:rsid w:val="00B60C6D"/>
    <w:rsid w:val="00B60C71"/>
    <w:rsid w:val="00B6124D"/>
    <w:rsid w:val="00B66CA0"/>
    <w:rsid w:val="00B8193B"/>
    <w:rsid w:val="00B83881"/>
    <w:rsid w:val="00B85936"/>
    <w:rsid w:val="00B90772"/>
    <w:rsid w:val="00B91CAF"/>
    <w:rsid w:val="00B97EA3"/>
    <w:rsid w:val="00BA1658"/>
    <w:rsid w:val="00BA3FCD"/>
    <w:rsid w:val="00BB3674"/>
    <w:rsid w:val="00BB6444"/>
    <w:rsid w:val="00BB6994"/>
    <w:rsid w:val="00BC0E29"/>
    <w:rsid w:val="00BC3689"/>
    <w:rsid w:val="00BD0547"/>
    <w:rsid w:val="00BD766F"/>
    <w:rsid w:val="00BD7E7A"/>
    <w:rsid w:val="00BE1C82"/>
    <w:rsid w:val="00BF027B"/>
    <w:rsid w:val="00BF0C12"/>
    <w:rsid w:val="00BF3611"/>
    <w:rsid w:val="00BF5C33"/>
    <w:rsid w:val="00C01EA3"/>
    <w:rsid w:val="00C20CA9"/>
    <w:rsid w:val="00C2108F"/>
    <w:rsid w:val="00C234A1"/>
    <w:rsid w:val="00C304B5"/>
    <w:rsid w:val="00C324A6"/>
    <w:rsid w:val="00C40086"/>
    <w:rsid w:val="00C50898"/>
    <w:rsid w:val="00C535E6"/>
    <w:rsid w:val="00C568FC"/>
    <w:rsid w:val="00C57AF8"/>
    <w:rsid w:val="00C620BC"/>
    <w:rsid w:val="00C624F1"/>
    <w:rsid w:val="00C626F6"/>
    <w:rsid w:val="00C64240"/>
    <w:rsid w:val="00C72661"/>
    <w:rsid w:val="00C73DD4"/>
    <w:rsid w:val="00C819CD"/>
    <w:rsid w:val="00C820C5"/>
    <w:rsid w:val="00C8227D"/>
    <w:rsid w:val="00C84A7C"/>
    <w:rsid w:val="00C870C9"/>
    <w:rsid w:val="00C904B8"/>
    <w:rsid w:val="00C949AB"/>
    <w:rsid w:val="00C9528D"/>
    <w:rsid w:val="00CB041A"/>
    <w:rsid w:val="00CB4A19"/>
    <w:rsid w:val="00CC3E17"/>
    <w:rsid w:val="00CC68F5"/>
    <w:rsid w:val="00CD0A48"/>
    <w:rsid w:val="00CD0EC2"/>
    <w:rsid w:val="00CD33A1"/>
    <w:rsid w:val="00CD3AD6"/>
    <w:rsid w:val="00CD477A"/>
    <w:rsid w:val="00CE50B9"/>
    <w:rsid w:val="00CF187D"/>
    <w:rsid w:val="00D01C6A"/>
    <w:rsid w:val="00D055D8"/>
    <w:rsid w:val="00D0584C"/>
    <w:rsid w:val="00D058C0"/>
    <w:rsid w:val="00D073D5"/>
    <w:rsid w:val="00D104DB"/>
    <w:rsid w:val="00D10B6C"/>
    <w:rsid w:val="00D13AD7"/>
    <w:rsid w:val="00D13BE7"/>
    <w:rsid w:val="00D17F62"/>
    <w:rsid w:val="00D2009F"/>
    <w:rsid w:val="00D2340E"/>
    <w:rsid w:val="00D2616B"/>
    <w:rsid w:val="00D37C39"/>
    <w:rsid w:val="00D419F3"/>
    <w:rsid w:val="00D42E65"/>
    <w:rsid w:val="00D53274"/>
    <w:rsid w:val="00D537B5"/>
    <w:rsid w:val="00D54635"/>
    <w:rsid w:val="00D54D2D"/>
    <w:rsid w:val="00D57B7F"/>
    <w:rsid w:val="00D67DA8"/>
    <w:rsid w:val="00D70BED"/>
    <w:rsid w:val="00D73F96"/>
    <w:rsid w:val="00D802BF"/>
    <w:rsid w:val="00D83399"/>
    <w:rsid w:val="00D8359D"/>
    <w:rsid w:val="00D9174E"/>
    <w:rsid w:val="00D97E7D"/>
    <w:rsid w:val="00DB0ED2"/>
    <w:rsid w:val="00DB3253"/>
    <w:rsid w:val="00DB608B"/>
    <w:rsid w:val="00DC1655"/>
    <w:rsid w:val="00DC79FD"/>
    <w:rsid w:val="00DD2516"/>
    <w:rsid w:val="00DD61C5"/>
    <w:rsid w:val="00DE25A9"/>
    <w:rsid w:val="00DE2A94"/>
    <w:rsid w:val="00DE6DA8"/>
    <w:rsid w:val="00DF2C22"/>
    <w:rsid w:val="00E00ABB"/>
    <w:rsid w:val="00E158C7"/>
    <w:rsid w:val="00E21889"/>
    <w:rsid w:val="00E22476"/>
    <w:rsid w:val="00E23E0B"/>
    <w:rsid w:val="00E23FE8"/>
    <w:rsid w:val="00E31283"/>
    <w:rsid w:val="00E4234A"/>
    <w:rsid w:val="00E44771"/>
    <w:rsid w:val="00E454FD"/>
    <w:rsid w:val="00E63A98"/>
    <w:rsid w:val="00E67B6D"/>
    <w:rsid w:val="00E83537"/>
    <w:rsid w:val="00E9065C"/>
    <w:rsid w:val="00E961D5"/>
    <w:rsid w:val="00E96F93"/>
    <w:rsid w:val="00EB001C"/>
    <w:rsid w:val="00EB3AA5"/>
    <w:rsid w:val="00EB47CB"/>
    <w:rsid w:val="00EB4A3A"/>
    <w:rsid w:val="00EB5E73"/>
    <w:rsid w:val="00EC543D"/>
    <w:rsid w:val="00ED160D"/>
    <w:rsid w:val="00ED606C"/>
    <w:rsid w:val="00EF616F"/>
    <w:rsid w:val="00EF6E10"/>
    <w:rsid w:val="00F0001A"/>
    <w:rsid w:val="00F0077B"/>
    <w:rsid w:val="00F066EC"/>
    <w:rsid w:val="00F127D7"/>
    <w:rsid w:val="00F131E9"/>
    <w:rsid w:val="00F16319"/>
    <w:rsid w:val="00F169B3"/>
    <w:rsid w:val="00F177D1"/>
    <w:rsid w:val="00F203D6"/>
    <w:rsid w:val="00F22910"/>
    <w:rsid w:val="00F24260"/>
    <w:rsid w:val="00F2641C"/>
    <w:rsid w:val="00F279A1"/>
    <w:rsid w:val="00F30629"/>
    <w:rsid w:val="00F30850"/>
    <w:rsid w:val="00F33E73"/>
    <w:rsid w:val="00F426DC"/>
    <w:rsid w:val="00F43F79"/>
    <w:rsid w:val="00F45A68"/>
    <w:rsid w:val="00F468E4"/>
    <w:rsid w:val="00F63E63"/>
    <w:rsid w:val="00F64CAB"/>
    <w:rsid w:val="00F67C69"/>
    <w:rsid w:val="00F709DA"/>
    <w:rsid w:val="00F72319"/>
    <w:rsid w:val="00F72D78"/>
    <w:rsid w:val="00F81E51"/>
    <w:rsid w:val="00F843FC"/>
    <w:rsid w:val="00F86BF5"/>
    <w:rsid w:val="00F92009"/>
    <w:rsid w:val="00F94F15"/>
    <w:rsid w:val="00F964E6"/>
    <w:rsid w:val="00FA666A"/>
    <w:rsid w:val="00FB16CE"/>
    <w:rsid w:val="00FB185D"/>
    <w:rsid w:val="00FB27A2"/>
    <w:rsid w:val="00FB64FC"/>
    <w:rsid w:val="00FB7FA3"/>
    <w:rsid w:val="00FC02AA"/>
    <w:rsid w:val="00FC37F1"/>
    <w:rsid w:val="00FC3B65"/>
    <w:rsid w:val="00FC7119"/>
    <w:rsid w:val="00FD0D1A"/>
    <w:rsid w:val="00FD146C"/>
    <w:rsid w:val="00FE0957"/>
    <w:rsid w:val="00FE0B61"/>
    <w:rsid w:val="00FE488E"/>
    <w:rsid w:val="00FE6E6F"/>
    <w:rsid w:val="00FE704B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FC0D30"/>
  <w15:docId w15:val="{5074561A-6662-438B-AC90-9497048F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E5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F81E51"/>
    <w:pPr>
      <w:keepNext/>
      <w:keepLines/>
      <w:spacing w:before="600" w:after="6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C01EA3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C01EA3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F0077B"/>
    <w:rPr>
      <w:rFonts w:cs="Times New Roman"/>
      <w:b/>
      <w:kern w:val="44"/>
      <w:sz w:val="44"/>
    </w:rPr>
  </w:style>
  <w:style w:type="character" w:customStyle="1" w:styleId="Heading2Char">
    <w:name w:val="Heading 2 Char"/>
    <w:uiPriority w:val="99"/>
    <w:semiHidden/>
    <w:locked/>
    <w:rsid w:val="00F0077B"/>
    <w:rPr>
      <w:rFonts w:ascii="Cambria" w:eastAsia="宋体" w:hAnsi="Cambria" w:cs="Times New Roman"/>
      <w:b/>
      <w:sz w:val="32"/>
    </w:rPr>
  </w:style>
  <w:style w:type="character" w:customStyle="1" w:styleId="Heading3Char">
    <w:name w:val="Heading 3 Char"/>
    <w:uiPriority w:val="99"/>
    <w:semiHidden/>
    <w:locked/>
    <w:rsid w:val="00F0077B"/>
    <w:rPr>
      <w:rFonts w:cs="Times New Roman"/>
      <w:b/>
      <w:sz w:val="32"/>
    </w:rPr>
  </w:style>
  <w:style w:type="paragraph" w:styleId="a3">
    <w:name w:val="header"/>
    <w:basedOn w:val="a"/>
    <w:link w:val="a4"/>
    <w:uiPriority w:val="99"/>
    <w:rsid w:val="00F81E5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F0077B"/>
    <w:rPr>
      <w:rFonts w:cs="Times New Roman"/>
      <w:sz w:val="18"/>
    </w:rPr>
  </w:style>
  <w:style w:type="paragraph" w:styleId="11">
    <w:name w:val="toc 1"/>
    <w:basedOn w:val="a"/>
    <w:next w:val="a"/>
    <w:autoRedefine/>
    <w:uiPriority w:val="99"/>
    <w:rsid w:val="00C8227D"/>
    <w:pPr>
      <w:tabs>
        <w:tab w:val="right" w:leader="dot" w:pos="8296"/>
      </w:tabs>
      <w:spacing w:beforeLines="50" w:afterLines="50" w:line="400" w:lineRule="exact"/>
      <w:jc w:val="center"/>
    </w:pPr>
    <w:rPr>
      <w:rFonts w:eastAsia="黑体"/>
      <w:sz w:val="30"/>
      <w:szCs w:val="30"/>
    </w:rPr>
  </w:style>
  <w:style w:type="paragraph" w:styleId="a5">
    <w:name w:val="footer"/>
    <w:basedOn w:val="a"/>
    <w:link w:val="a6"/>
    <w:uiPriority w:val="99"/>
    <w:rsid w:val="00F81E51"/>
    <w:pPr>
      <w:tabs>
        <w:tab w:val="center" w:pos="4153"/>
        <w:tab w:val="right" w:pos="8306"/>
      </w:tabs>
      <w:snapToGrid w:val="0"/>
      <w:jc w:val="left"/>
    </w:pPr>
    <w:rPr>
      <w:sz w:val="22"/>
    </w:rPr>
  </w:style>
  <w:style w:type="character" w:customStyle="1" w:styleId="a6">
    <w:name w:val="页脚 字符"/>
    <w:link w:val="a5"/>
    <w:uiPriority w:val="99"/>
    <w:locked/>
    <w:rsid w:val="005C3D41"/>
    <w:rPr>
      <w:rFonts w:eastAsia="宋体" w:cs="Times New Roman"/>
      <w:kern w:val="2"/>
      <w:sz w:val="22"/>
      <w:lang w:val="en-US" w:eastAsia="zh-CN"/>
    </w:rPr>
  </w:style>
  <w:style w:type="character" w:styleId="a7">
    <w:name w:val="Hyperlink"/>
    <w:uiPriority w:val="99"/>
    <w:rsid w:val="003D7A43"/>
    <w:rPr>
      <w:rFonts w:cs="Times New Roman"/>
      <w:color w:val="0563C1"/>
      <w:u w:val="single"/>
    </w:rPr>
  </w:style>
  <w:style w:type="character" w:customStyle="1" w:styleId="20">
    <w:name w:val="标题 2 字符"/>
    <w:link w:val="2"/>
    <w:uiPriority w:val="99"/>
    <w:semiHidden/>
    <w:locked/>
    <w:rsid w:val="00C01EA3"/>
    <w:rPr>
      <w:rFonts w:ascii="Cambria" w:hAnsi="Cambria"/>
      <w:b/>
      <w:kern w:val="2"/>
      <w:sz w:val="32"/>
    </w:rPr>
  </w:style>
  <w:style w:type="character" w:customStyle="1" w:styleId="30">
    <w:name w:val="标题 3 字符"/>
    <w:link w:val="3"/>
    <w:uiPriority w:val="99"/>
    <w:locked/>
    <w:rsid w:val="00C01EA3"/>
    <w:rPr>
      <w:b/>
      <w:kern w:val="2"/>
      <w:sz w:val="32"/>
    </w:rPr>
  </w:style>
  <w:style w:type="paragraph" w:customStyle="1" w:styleId="TOC1">
    <w:name w:val="TOC 标题1"/>
    <w:basedOn w:val="1"/>
    <w:next w:val="a"/>
    <w:uiPriority w:val="99"/>
    <w:semiHidden/>
    <w:rsid w:val="00C01EA3"/>
    <w:pPr>
      <w:spacing w:before="340" w:after="330" w:line="578" w:lineRule="auto"/>
      <w:jc w:val="both"/>
      <w:outlineLvl w:val="9"/>
    </w:pPr>
  </w:style>
  <w:style w:type="character" w:customStyle="1" w:styleId="2Char">
    <w:name w:val="标题2 Char"/>
    <w:link w:val="21"/>
    <w:uiPriority w:val="99"/>
    <w:locked/>
    <w:rsid w:val="00C01EA3"/>
    <w:rPr>
      <w:rFonts w:ascii="黑体" w:eastAsia="黑体" w:hAnsi="黑体"/>
      <w:kern w:val="2"/>
      <w:sz w:val="28"/>
    </w:rPr>
  </w:style>
  <w:style w:type="paragraph" w:customStyle="1" w:styleId="21">
    <w:name w:val="标题2"/>
    <w:basedOn w:val="a"/>
    <w:link w:val="2Char"/>
    <w:uiPriority w:val="99"/>
    <w:rsid w:val="00C01EA3"/>
    <w:rPr>
      <w:rFonts w:ascii="黑体" w:eastAsia="黑体" w:hAnsi="黑体"/>
      <w:sz w:val="28"/>
      <w:szCs w:val="20"/>
    </w:rPr>
  </w:style>
  <w:style w:type="paragraph" w:styleId="22">
    <w:name w:val="toc 2"/>
    <w:basedOn w:val="a"/>
    <w:next w:val="a"/>
    <w:autoRedefine/>
    <w:uiPriority w:val="39"/>
    <w:rsid w:val="00C819CD"/>
    <w:pPr>
      <w:spacing w:line="400" w:lineRule="exact"/>
      <w:ind w:leftChars="200" w:left="200"/>
    </w:pPr>
    <w:rPr>
      <w:rFonts w:eastAsia="黑体"/>
      <w:sz w:val="24"/>
    </w:rPr>
  </w:style>
  <w:style w:type="paragraph" w:styleId="31">
    <w:name w:val="toc 3"/>
    <w:basedOn w:val="a"/>
    <w:next w:val="a"/>
    <w:autoRedefine/>
    <w:uiPriority w:val="39"/>
    <w:rsid w:val="00C819CD"/>
    <w:pPr>
      <w:spacing w:line="400" w:lineRule="exact"/>
      <w:ind w:leftChars="400" w:left="400"/>
    </w:pPr>
    <w:rPr>
      <w:sz w:val="24"/>
    </w:rPr>
  </w:style>
  <w:style w:type="character" w:styleId="a8">
    <w:name w:val="page number"/>
    <w:uiPriority w:val="99"/>
    <w:rsid w:val="00C20CA9"/>
    <w:rPr>
      <w:rFonts w:cs="Times New Roman"/>
    </w:rPr>
  </w:style>
  <w:style w:type="paragraph" w:styleId="23">
    <w:name w:val="index 2"/>
    <w:basedOn w:val="a"/>
    <w:next w:val="a"/>
    <w:autoRedefine/>
    <w:uiPriority w:val="99"/>
    <w:semiHidden/>
    <w:rsid w:val="008A50FF"/>
    <w:pPr>
      <w:ind w:leftChars="200" w:left="200"/>
    </w:pPr>
    <w:rPr>
      <w:rFonts w:eastAsia="黑体"/>
      <w:sz w:val="24"/>
    </w:rPr>
  </w:style>
  <w:style w:type="paragraph" w:styleId="12">
    <w:name w:val="index 1"/>
    <w:basedOn w:val="a"/>
    <w:next w:val="a"/>
    <w:autoRedefine/>
    <w:uiPriority w:val="99"/>
    <w:semiHidden/>
    <w:rsid w:val="00B43EF1"/>
    <w:rPr>
      <w:rFonts w:eastAsia="黑体"/>
      <w:sz w:val="24"/>
    </w:rPr>
  </w:style>
  <w:style w:type="paragraph" w:styleId="32">
    <w:name w:val="index 3"/>
    <w:basedOn w:val="a"/>
    <w:next w:val="a"/>
    <w:autoRedefine/>
    <w:uiPriority w:val="99"/>
    <w:semiHidden/>
    <w:rsid w:val="008A50FF"/>
    <w:pPr>
      <w:ind w:leftChars="400" w:left="400"/>
    </w:pPr>
    <w:rPr>
      <w:rFonts w:eastAsia="黑体"/>
    </w:rPr>
  </w:style>
  <w:style w:type="paragraph" w:styleId="a9">
    <w:name w:val="List Paragraph"/>
    <w:basedOn w:val="a"/>
    <w:uiPriority w:val="99"/>
    <w:qFormat/>
    <w:rsid w:val="00B06380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299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39</TotalTime>
  <Pages>2</Pages>
  <Words>1</Words>
  <Characters>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wty</dc:creator>
  <cp:keywords/>
  <dc:description/>
  <cp:lastModifiedBy>Shaun Zhang</cp:lastModifiedBy>
  <cp:revision>87</cp:revision>
  <dcterms:created xsi:type="dcterms:W3CDTF">2016-04-01T08:53:00Z</dcterms:created>
  <dcterms:modified xsi:type="dcterms:W3CDTF">2016-05-04T05:27:00Z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